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4AB4BE47" w14:textId="3A521E60" w:rsidR="00957618" w:rsidRDefault="00A90A4A" w:rsidP="001522EA">
      <w:pPr>
        <w:ind w:left="720"/>
        <w:rPr>
          <w:b/>
        </w:rPr>
      </w:pPr>
      <w:r w:rsidRPr="00715654">
        <w:rPr>
          <w:b/>
        </w:rPr>
        <w:t>Soheil:</w:t>
      </w:r>
      <w:r>
        <w:t xml:space="preserve"> </w:t>
      </w:r>
      <w:r w:rsidR="00B461AC">
        <w:t xml:space="preserve">Implement table prices </w:t>
      </w:r>
      <w:proofErr w:type="spellStart"/>
      <w:r w:rsidR="00B461AC">
        <w:t>javascript</w:t>
      </w:r>
      <w:proofErr w:type="spellEnd"/>
      <w:r w:rsidR="00B461AC">
        <w:t xml:space="preserve"> and html on </w:t>
      </w:r>
      <w:proofErr w:type="spellStart"/>
      <w:r w:rsidR="00B461AC">
        <w:t>wix</w:t>
      </w:r>
      <w:proofErr w:type="spellEnd"/>
      <w:r w:rsidR="00B461AC">
        <w:t xml:space="preserve"> website</w:t>
      </w:r>
    </w:p>
    <w:p w14:paraId="421CEE9D" w14:textId="4CA5ABDE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B461AC">
        <w:t xml:space="preserve"> Yes</w:t>
      </w:r>
    </w:p>
    <w:p w14:paraId="6AFACB7C" w14:textId="523974AF" w:rsidR="001522EA" w:rsidRDefault="00C2252E" w:rsidP="001522EA">
      <w:pPr>
        <w:ind w:left="720"/>
      </w:pPr>
      <w:r w:rsidRPr="00715654">
        <w:rPr>
          <w:b/>
        </w:rPr>
        <w:t>Problems</w:t>
      </w:r>
      <w:r w:rsidR="00B461AC">
        <w:rPr>
          <w:b/>
        </w:rPr>
        <w:t xml:space="preserve">: yes, </w:t>
      </w:r>
      <w:r w:rsidR="00142527">
        <w:rPr>
          <w:b/>
        </w:rPr>
        <w:t>couldn’t</w:t>
      </w:r>
      <w:r w:rsidR="00B461AC">
        <w:rPr>
          <w:b/>
        </w:rPr>
        <w:t xml:space="preserve"> view on </w:t>
      </w:r>
      <w:proofErr w:type="spellStart"/>
      <w:r w:rsidR="00B461AC">
        <w:rPr>
          <w:b/>
        </w:rPr>
        <w:t>wix</w:t>
      </w:r>
      <w:proofErr w:type="spellEnd"/>
      <w:r w:rsidR="00B461AC">
        <w:rPr>
          <w:b/>
        </w:rPr>
        <w:t xml:space="preserve"> because website table prices </w:t>
      </w:r>
      <w:proofErr w:type="gramStart"/>
      <w:r w:rsidR="00B461AC">
        <w:rPr>
          <w:b/>
        </w:rPr>
        <w:t>is</w:t>
      </w:r>
      <w:proofErr w:type="gramEnd"/>
      <w:r w:rsidR="00B461AC">
        <w:rPr>
          <w:b/>
        </w:rPr>
        <w:t xml:space="preserve"> hosted on is not https </w:t>
      </w:r>
    </w:p>
    <w:p w14:paraId="3CBBC385" w14:textId="457C0876" w:rsidR="001522EA" w:rsidRDefault="00AC625C" w:rsidP="009342F1">
      <w:pPr>
        <w:ind w:left="720"/>
      </w:pPr>
      <w:r w:rsidRPr="00715654">
        <w:rPr>
          <w:b/>
        </w:rPr>
        <w:t>Problems overcome (If applicable):</w:t>
      </w:r>
      <w:r w:rsidR="007347D2">
        <w:t xml:space="preserve"> </w:t>
      </w:r>
      <w:r w:rsidR="00B461AC">
        <w:t xml:space="preserve">Yes, solved with link to the website and a print screen for a preview of it on </w:t>
      </w:r>
      <w:proofErr w:type="spellStart"/>
      <w:r w:rsidR="00B461AC">
        <w:t>wix</w:t>
      </w:r>
      <w:proofErr w:type="spellEnd"/>
      <w:r w:rsidR="00B461AC">
        <w:t xml:space="preserve"> site for now</w:t>
      </w:r>
      <w:bookmarkStart w:id="0" w:name="_GoBack"/>
      <w:bookmarkEnd w:id="0"/>
      <w:r w:rsidR="00B461AC">
        <w:t>.</w:t>
      </w:r>
    </w:p>
    <w:p w14:paraId="39E48740" w14:textId="77777777" w:rsidR="009342F1" w:rsidRDefault="009342F1" w:rsidP="009342F1">
      <w:pPr>
        <w:ind w:left="720"/>
      </w:pPr>
    </w:p>
    <w:p w14:paraId="266D84C3" w14:textId="14EE88B6" w:rsidR="006219A5" w:rsidRDefault="00AC625C" w:rsidP="001522EA">
      <w:pPr>
        <w:ind w:left="720"/>
        <w:rPr>
          <w:b/>
        </w:rPr>
      </w:pPr>
      <w:r w:rsidRPr="00715654">
        <w:rPr>
          <w:b/>
        </w:rPr>
        <w:t>Divya:</w:t>
      </w:r>
      <w:r>
        <w:t xml:space="preserve"> </w:t>
      </w:r>
      <w:r w:rsidR="009342F1">
        <w:t>Working on visuals of website using CSS</w:t>
      </w:r>
    </w:p>
    <w:p w14:paraId="1C9ECF45" w14:textId="56A830A9" w:rsidR="00AC625C" w:rsidRDefault="00AC625C" w:rsidP="001522EA">
      <w:pPr>
        <w:ind w:left="720"/>
      </w:pPr>
      <w:r w:rsidRPr="00715654">
        <w:rPr>
          <w:b/>
        </w:rPr>
        <w:t>Achieved</w:t>
      </w:r>
      <w:r w:rsidR="00B70DD3">
        <w:t xml:space="preserve">: </w:t>
      </w:r>
    </w:p>
    <w:p w14:paraId="13824902" w14:textId="5E575015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957618">
        <w:t xml:space="preserve"> </w:t>
      </w:r>
    </w:p>
    <w:p w14:paraId="5850C748" w14:textId="2C4CED92" w:rsidR="00AC625C" w:rsidRDefault="00AC625C" w:rsidP="009342F1">
      <w:pPr>
        <w:ind w:left="720"/>
      </w:pPr>
      <w:r w:rsidRPr="00715654">
        <w:rPr>
          <w:b/>
        </w:rPr>
        <w:t>Problems overcome (If applicable):</w:t>
      </w:r>
      <w:r w:rsidR="005724EC">
        <w:t xml:space="preserve"> </w:t>
      </w:r>
    </w:p>
    <w:p w14:paraId="09CC196E" w14:textId="77777777" w:rsidR="009342F1" w:rsidRDefault="009342F1" w:rsidP="009342F1">
      <w:pPr>
        <w:ind w:left="720"/>
      </w:pPr>
    </w:p>
    <w:p w14:paraId="2DF9F657" w14:textId="3C90AB27" w:rsidR="00AC625C" w:rsidRDefault="00AC625C" w:rsidP="001522EA">
      <w:pPr>
        <w:ind w:left="720"/>
      </w:pPr>
      <w:r w:rsidRPr="00715654">
        <w:rPr>
          <w:b/>
        </w:rPr>
        <w:t>Daren:</w:t>
      </w:r>
      <w:r w:rsidR="0021653C">
        <w:t xml:space="preserve"> </w:t>
      </w:r>
      <w:r w:rsidR="00957618">
        <w:t xml:space="preserve">Adding </w:t>
      </w:r>
      <w:proofErr w:type="spellStart"/>
      <w:r w:rsidR="00957618">
        <w:t>wix</w:t>
      </w:r>
      <w:proofErr w:type="spellEnd"/>
      <w:r w:rsidR="00957618">
        <w:t xml:space="preserve"> design to html/</w:t>
      </w:r>
      <w:proofErr w:type="spellStart"/>
      <w:r w:rsidR="00957618">
        <w:t>css</w:t>
      </w:r>
      <w:proofErr w:type="spellEnd"/>
      <w:r w:rsidR="00957618">
        <w:t xml:space="preserve"> code.</w:t>
      </w:r>
    </w:p>
    <w:p w14:paraId="696C31A2" w14:textId="074432A3" w:rsidR="00AC625C" w:rsidRDefault="00AC625C" w:rsidP="001522EA">
      <w:pPr>
        <w:ind w:left="720"/>
      </w:pPr>
      <w:r w:rsidRPr="00715654">
        <w:rPr>
          <w:b/>
        </w:rPr>
        <w:t>Achieved:</w:t>
      </w:r>
    </w:p>
    <w:p w14:paraId="76B8FF5F" w14:textId="10B1923F" w:rsidR="00AC625C" w:rsidRDefault="00AC625C" w:rsidP="00AC625C">
      <w:pPr>
        <w:ind w:left="720"/>
      </w:pPr>
      <w:r w:rsidRPr="00715654">
        <w:rPr>
          <w:b/>
        </w:rPr>
        <w:t>Problems:</w:t>
      </w:r>
      <w:r w:rsidR="00957618">
        <w:t xml:space="preserve"> </w:t>
      </w:r>
    </w:p>
    <w:p w14:paraId="0CFD4C02" w14:textId="0F257D84" w:rsidR="00FE26ED" w:rsidRDefault="00AC625C" w:rsidP="009342F1">
      <w:pPr>
        <w:ind w:left="720"/>
      </w:pPr>
      <w:r w:rsidRPr="00715654">
        <w:rPr>
          <w:b/>
        </w:rPr>
        <w:t>Problems overcome (If applicable):</w:t>
      </w:r>
      <w:r w:rsidR="0021653C">
        <w:t xml:space="preserve"> </w:t>
      </w:r>
    </w:p>
    <w:p w14:paraId="75F849D4" w14:textId="77777777" w:rsidR="009342F1" w:rsidRDefault="009342F1" w:rsidP="009342F1">
      <w:pPr>
        <w:ind w:left="720"/>
      </w:pPr>
    </w:p>
    <w:p w14:paraId="17B6F6CA" w14:textId="5198EB6E" w:rsidR="00FE26ED" w:rsidRDefault="00AC625C" w:rsidP="00AC625C">
      <w:pPr>
        <w:ind w:left="720"/>
        <w:rPr>
          <w:b/>
        </w:rPr>
      </w:pPr>
      <w:r w:rsidRPr="00715654">
        <w:rPr>
          <w:b/>
        </w:rPr>
        <w:t>Lewis:</w:t>
      </w:r>
      <w:r>
        <w:t xml:space="preserve"> </w:t>
      </w:r>
      <w:r w:rsidR="00B461AC">
        <w:t>Display coins prices on portfolio</w:t>
      </w:r>
    </w:p>
    <w:p w14:paraId="1463F212" w14:textId="3DF1025D" w:rsidR="00AC625C" w:rsidRDefault="00AC625C" w:rsidP="00AC625C">
      <w:pPr>
        <w:ind w:left="720"/>
      </w:pPr>
      <w:r w:rsidRPr="00715654">
        <w:rPr>
          <w:b/>
        </w:rPr>
        <w:t>Achieved:</w:t>
      </w:r>
      <w:r w:rsidR="009342F1">
        <w:t xml:space="preserve"> Yes</w:t>
      </w:r>
    </w:p>
    <w:p w14:paraId="594A4C31" w14:textId="61F4710A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</w:p>
    <w:p w14:paraId="1259E1B9" w14:textId="50DFF8E0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EB73DE">
        <w:rPr>
          <w:b/>
        </w:rPr>
        <w:t xml:space="preserve"> </w:t>
      </w:r>
    </w:p>
    <w:p w14:paraId="1D353B98" w14:textId="77777777" w:rsidR="00AC625C" w:rsidRDefault="00AC625C" w:rsidP="00AC625C">
      <w:pPr>
        <w:ind w:left="720"/>
      </w:pPr>
    </w:p>
    <w:p w14:paraId="1E3BF157" w14:textId="0A49D738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  <w:r w:rsidR="009342F1">
        <w:t xml:space="preserve">Allowing </w:t>
      </w:r>
      <w:proofErr w:type="spellStart"/>
      <w:r w:rsidR="009342F1">
        <w:t>JavaScripts</w:t>
      </w:r>
      <w:proofErr w:type="spellEnd"/>
      <w:r w:rsidR="009342F1">
        <w:t xml:space="preserve"> functionality to be seen on website</w:t>
      </w:r>
    </w:p>
    <w:p w14:paraId="7CA65624" w14:textId="5C2300DC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</w:p>
    <w:p w14:paraId="1443A47B" w14:textId="75D17D33" w:rsidR="003338A2" w:rsidRDefault="00715654" w:rsidP="003338A2">
      <w:pPr>
        <w:ind w:left="720"/>
      </w:pPr>
      <w:r w:rsidRPr="00715654">
        <w:rPr>
          <w:b/>
        </w:rPr>
        <w:t>Problems overcome (If applicable</w:t>
      </w:r>
      <w:r w:rsidR="00957618">
        <w:rPr>
          <w:b/>
        </w:rPr>
        <w:t>):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t>This week’s tasks:</w:t>
      </w:r>
    </w:p>
    <w:p w14:paraId="2A731925" w14:textId="1C2900D4" w:rsidR="003338A2" w:rsidRDefault="003338A2" w:rsidP="003338A2">
      <w:pPr>
        <w:ind w:left="720"/>
      </w:pPr>
      <w:r w:rsidRPr="00715654">
        <w:rPr>
          <w:b/>
        </w:rPr>
        <w:t>Soheil</w:t>
      </w:r>
      <w:r w:rsidR="00B461AC">
        <w:rPr>
          <w:b/>
        </w:rPr>
        <w:t>: Prepare slides for presentation</w:t>
      </w:r>
    </w:p>
    <w:p w14:paraId="1C987197" w14:textId="77777777" w:rsidR="00F814D3" w:rsidRDefault="00F814D3" w:rsidP="003338A2">
      <w:pPr>
        <w:ind w:left="720"/>
      </w:pPr>
    </w:p>
    <w:p w14:paraId="1F4A7CD5" w14:textId="04F5476B" w:rsidR="00715654" w:rsidRDefault="00F814D3" w:rsidP="00715654">
      <w:pPr>
        <w:ind w:left="720"/>
      </w:pPr>
      <w:r w:rsidRPr="00715654">
        <w:rPr>
          <w:b/>
        </w:rPr>
        <w:t>Divya:</w:t>
      </w:r>
      <w:r w:rsidR="003F4335">
        <w:t xml:space="preserve"> </w:t>
      </w:r>
      <w:r w:rsidR="00002E08">
        <w:t>Working on visuals of website using CSS</w:t>
      </w:r>
      <w:proofErr w:type="gramStart"/>
      <w:r w:rsidR="00957618">
        <w:t>*</w:t>
      </w:r>
      <w:r w:rsidR="00B461AC">
        <w:t xml:space="preserve">  +</w:t>
      </w:r>
      <w:proofErr w:type="gramEnd"/>
      <w:r w:rsidR="00B461AC">
        <w:t xml:space="preserve">  </w:t>
      </w:r>
      <w:r w:rsidR="00B461AC">
        <w:rPr>
          <w:b/>
        </w:rPr>
        <w:t>Prepare slides for presentation</w:t>
      </w:r>
    </w:p>
    <w:p w14:paraId="07A3BC18" w14:textId="77777777" w:rsidR="00715654" w:rsidRDefault="00715654" w:rsidP="00715654">
      <w:pPr>
        <w:ind w:left="720"/>
      </w:pPr>
    </w:p>
    <w:p w14:paraId="2CED54BC" w14:textId="731C0241" w:rsidR="003F4335" w:rsidRDefault="00715654" w:rsidP="003F4335">
      <w:pPr>
        <w:ind w:left="720"/>
      </w:pPr>
      <w:r w:rsidRPr="00715654">
        <w:rPr>
          <w:b/>
        </w:rPr>
        <w:t>John:</w:t>
      </w:r>
      <w:r w:rsidR="003F4335">
        <w:t xml:space="preserve"> </w:t>
      </w:r>
      <w:r w:rsidR="00EC460E">
        <w:t xml:space="preserve">Allowing </w:t>
      </w:r>
      <w:proofErr w:type="spellStart"/>
      <w:r w:rsidR="00EC460E">
        <w:t>JavaScripts</w:t>
      </w:r>
      <w:proofErr w:type="spellEnd"/>
      <w:r w:rsidR="00EC460E">
        <w:t xml:space="preserve"> functionality to be seen on website</w:t>
      </w:r>
      <w:r w:rsidR="00957618">
        <w:t>*</w:t>
      </w:r>
      <w:r w:rsidR="00B461AC">
        <w:t xml:space="preserve"> </w:t>
      </w:r>
      <w:proofErr w:type="gramStart"/>
      <w:r w:rsidR="00B461AC">
        <w:t xml:space="preserve">+  </w:t>
      </w:r>
      <w:r w:rsidR="00B461AC">
        <w:rPr>
          <w:b/>
        </w:rPr>
        <w:t>Prepare</w:t>
      </w:r>
      <w:proofErr w:type="gramEnd"/>
      <w:r w:rsidR="00B461AC">
        <w:rPr>
          <w:b/>
        </w:rPr>
        <w:t xml:space="preserve"> slides for presentation</w:t>
      </w:r>
    </w:p>
    <w:p w14:paraId="7E2184AC" w14:textId="77777777" w:rsidR="00715654" w:rsidRDefault="00715654" w:rsidP="00715654">
      <w:pPr>
        <w:ind w:left="720"/>
      </w:pPr>
    </w:p>
    <w:p w14:paraId="66EBB883" w14:textId="491D854F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</w:t>
      </w:r>
      <w:r w:rsidR="00B461AC">
        <w:rPr>
          <w:b/>
        </w:rPr>
        <w:t>Prepare slides for presentation</w:t>
      </w:r>
    </w:p>
    <w:p w14:paraId="7C126782" w14:textId="77777777" w:rsidR="00715654" w:rsidRDefault="00715654" w:rsidP="00715654">
      <w:pPr>
        <w:ind w:left="720"/>
      </w:pPr>
    </w:p>
    <w:p w14:paraId="6919D1F9" w14:textId="0D3B89ED" w:rsidR="00715654" w:rsidRDefault="00715654" w:rsidP="0021653C">
      <w:pPr>
        <w:tabs>
          <w:tab w:val="right" w:pos="9020"/>
        </w:tabs>
        <w:ind w:left="720"/>
      </w:pPr>
      <w:r w:rsidRPr="00715654">
        <w:rPr>
          <w:b/>
        </w:rPr>
        <w:t>Daren</w:t>
      </w:r>
      <w:r w:rsidR="003D0727">
        <w:t xml:space="preserve">: Adding </w:t>
      </w:r>
      <w:proofErr w:type="spellStart"/>
      <w:r w:rsidR="003D0727">
        <w:t>wix</w:t>
      </w:r>
      <w:proofErr w:type="spellEnd"/>
      <w:r w:rsidR="003D0727">
        <w:t xml:space="preserve"> design to html/</w:t>
      </w:r>
      <w:proofErr w:type="spellStart"/>
      <w:r w:rsidR="003D0727">
        <w:t>css</w:t>
      </w:r>
      <w:proofErr w:type="spellEnd"/>
      <w:r w:rsidR="003D0727">
        <w:t xml:space="preserve"> </w:t>
      </w:r>
      <w:proofErr w:type="gramStart"/>
      <w:r w:rsidR="003D0727">
        <w:t>code.</w:t>
      </w:r>
      <w:r w:rsidR="00957618">
        <w:t>*</w:t>
      </w:r>
      <w:proofErr w:type="gramEnd"/>
      <w:r w:rsidR="00B461AC">
        <w:t xml:space="preserve"> </w:t>
      </w:r>
      <w:r w:rsidR="00B461AC">
        <w:t xml:space="preserve">+  </w:t>
      </w:r>
      <w:r w:rsidR="00B461AC">
        <w:rPr>
          <w:b/>
        </w:rPr>
        <w:t>Prepare slides for presentation</w:t>
      </w:r>
      <w:r w:rsidR="0021653C">
        <w:tab/>
      </w:r>
    </w:p>
    <w:p w14:paraId="1E991F17" w14:textId="77777777" w:rsidR="00715654" w:rsidRDefault="00715654" w:rsidP="00715654">
      <w:pPr>
        <w:ind w:left="720"/>
      </w:pPr>
    </w:p>
    <w:p w14:paraId="07C4469B" w14:textId="77777777" w:rsidR="00957618" w:rsidRDefault="00957618" w:rsidP="00957618">
      <w:pPr>
        <w:ind w:firstLine="720"/>
      </w:pPr>
    </w:p>
    <w:p w14:paraId="734A82D4" w14:textId="0FD56022" w:rsidR="00715654" w:rsidRPr="00957618" w:rsidRDefault="00957618" w:rsidP="00957618">
      <w:pPr>
        <w:ind w:firstLine="720"/>
        <w:rPr>
          <w:b/>
          <w:sz w:val="28"/>
        </w:rPr>
      </w:pPr>
      <w:r w:rsidRPr="00957618">
        <w:rPr>
          <w:b/>
          <w:sz w:val="28"/>
        </w:rPr>
        <w:t>KEY: * Means previous weeks task</w:t>
      </w:r>
    </w:p>
    <w:sectPr w:rsidR="00715654" w:rsidRPr="00957618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96FBE" w14:textId="77777777" w:rsidR="00450E46" w:rsidRDefault="00450E46" w:rsidP="00C75124">
      <w:pPr>
        <w:spacing w:after="0" w:line="240" w:lineRule="auto"/>
      </w:pPr>
      <w:r>
        <w:separator/>
      </w:r>
    </w:p>
  </w:endnote>
  <w:endnote w:type="continuationSeparator" w:id="0">
    <w:p w14:paraId="16061C0E" w14:textId="77777777" w:rsidR="00450E46" w:rsidRDefault="00450E46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E95" w14:textId="77777777" w:rsidR="00450E46" w:rsidRDefault="00450E46" w:rsidP="00C75124">
      <w:pPr>
        <w:spacing w:after="0" w:line="240" w:lineRule="auto"/>
      </w:pPr>
      <w:r>
        <w:separator/>
      </w:r>
    </w:p>
  </w:footnote>
  <w:footnote w:type="continuationSeparator" w:id="0">
    <w:p w14:paraId="0A4B2F8E" w14:textId="77777777" w:rsidR="00450E46" w:rsidRDefault="00450E46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0DE52DCD" w:rsidR="00C75124" w:rsidRDefault="00C75124">
    <w:pPr>
      <w:pStyle w:val="Header"/>
    </w:pPr>
    <w:r>
      <w:t>Group Meeting Logs</w:t>
    </w:r>
    <w:r w:rsidR="00AC625C">
      <w:t xml:space="preserve"> </w:t>
    </w:r>
    <w:r w:rsidR="00635751">
      <w:t>(7</w:t>
    </w:r>
    <w:r>
      <w:t xml:space="preserve">)                      </w:t>
    </w:r>
    <w:r w:rsidR="00A6384D">
      <w:tab/>
    </w:r>
    <w:r>
      <w:t xml:space="preserve"> </w:t>
    </w:r>
    <w:proofErr w:type="spellStart"/>
    <w:r>
      <w:t>CryptoTastic</w:t>
    </w:r>
    <w:proofErr w:type="spellEnd"/>
    <w:r>
      <w:t xml:space="preserve">                  </w:t>
    </w:r>
    <w:r>
      <w:tab/>
      <w:t>Date:</w:t>
    </w:r>
    <w:r w:rsidR="00635751">
      <w:t>19</w:t>
    </w:r>
    <w:r w:rsidR="00CC05F4">
      <w:t>/03</w:t>
    </w:r>
    <w:r w:rsidR="00A90A4A"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D0057"/>
    <w:multiLevelType w:val="hybridMultilevel"/>
    <w:tmpl w:val="71287F52"/>
    <w:lvl w:ilvl="0" w:tplc="9182BEF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02E08"/>
    <w:rsid w:val="00042061"/>
    <w:rsid w:val="00061677"/>
    <w:rsid w:val="00065F3F"/>
    <w:rsid w:val="00142527"/>
    <w:rsid w:val="001522EA"/>
    <w:rsid w:val="0021653C"/>
    <w:rsid w:val="002314D8"/>
    <w:rsid w:val="003338A2"/>
    <w:rsid w:val="003D0727"/>
    <w:rsid w:val="003F4335"/>
    <w:rsid w:val="00450E46"/>
    <w:rsid w:val="0047602E"/>
    <w:rsid w:val="005724EC"/>
    <w:rsid w:val="006219A5"/>
    <w:rsid w:val="00635751"/>
    <w:rsid w:val="006A26CA"/>
    <w:rsid w:val="00715654"/>
    <w:rsid w:val="007347D2"/>
    <w:rsid w:val="007608CB"/>
    <w:rsid w:val="009342F1"/>
    <w:rsid w:val="00957618"/>
    <w:rsid w:val="009740FA"/>
    <w:rsid w:val="00A6384D"/>
    <w:rsid w:val="00A90A4A"/>
    <w:rsid w:val="00AC625C"/>
    <w:rsid w:val="00AF1F9F"/>
    <w:rsid w:val="00B461AC"/>
    <w:rsid w:val="00B70DD3"/>
    <w:rsid w:val="00BA2C84"/>
    <w:rsid w:val="00C2252E"/>
    <w:rsid w:val="00C3586B"/>
    <w:rsid w:val="00C40A2C"/>
    <w:rsid w:val="00C75124"/>
    <w:rsid w:val="00C8123D"/>
    <w:rsid w:val="00C91ACD"/>
    <w:rsid w:val="00CC05F4"/>
    <w:rsid w:val="00D056D3"/>
    <w:rsid w:val="00D103C0"/>
    <w:rsid w:val="00E27181"/>
    <w:rsid w:val="00EA0DBB"/>
    <w:rsid w:val="00EB73DE"/>
    <w:rsid w:val="00EC460E"/>
    <w:rsid w:val="00F05E05"/>
    <w:rsid w:val="00F16BFB"/>
    <w:rsid w:val="00F456A0"/>
    <w:rsid w:val="00F77C47"/>
    <w:rsid w:val="00F814D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D_613693437.tmp</Template>
  <TotalTime>3</TotalTime>
  <Pages>2</Pages>
  <Words>181</Words>
  <Characters>1037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IMplementation of features into website</vt:lpstr>
      <vt:lpstr>    Previous weeks tasks:</vt:lpstr>
      <vt:lpstr>    This week’s tasks:</vt:lpstr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4</cp:revision>
  <dcterms:created xsi:type="dcterms:W3CDTF">2018-03-19T13:25:00Z</dcterms:created>
  <dcterms:modified xsi:type="dcterms:W3CDTF">2018-03-19T13:28:00Z</dcterms:modified>
</cp:coreProperties>
</file>